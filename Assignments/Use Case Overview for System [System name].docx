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BE" w:rsidRPr="00344818" w:rsidRDefault="00D8490A" w:rsidP="00344818">
      <w:pPr>
        <w:rPr>
          <w:lang w:val="en-US"/>
        </w:rPr>
      </w:pPr>
      <w:r w:rsidRPr="00344818">
        <w:rPr>
          <w:lang w:val="en-US"/>
        </w:rPr>
        <w:t>Use Case Overview for System &lt;system name&gt;</w:t>
      </w:r>
    </w:p>
    <w:p w:rsidR="00344818" w:rsidRPr="00CA21B0" w:rsidRDefault="00344818" w:rsidP="00344818">
      <w:pPr>
        <w:rPr>
          <w:lang w:val="en-US"/>
        </w:rPr>
      </w:pPr>
      <w:r w:rsidRPr="00CA21B0">
        <w:rPr>
          <w:lang w:val="en-US"/>
        </w:rPr>
        <w:t xml:space="preserve">Assignment in the course PA1435 </w:t>
      </w:r>
      <w:proofErr w:type="spellStart"/>
      <w:r w:rsidRPr="00CA21B0">
        <w:rPr>
          <w:lang w:val="en-US"/>
        </w:rPr>
        <w:t>Objektorienterad</w:t>
      </w:r>
      <w:proofErr w:type="spellEnd"/>
      <w:r w:rsidRPr="00CA21B0">
        <w:rPr>
          <w:lang w:val="en-US"/>
        </w:rPr>
        <w:t xml:space="preserve"> design </w:t>
      </w:r>
    </w:p>
    <w:p w:rsidR="00D8490A" w:rsidRPr="00344818" w:rsidRDefault="00D8490A" w:rsidP="00344818">
      <w:r w:rsidRPr="00344818">
        <w:t>4/3-17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88"/>
        <w:gridCol w:w="2139"/>
        <w:gridCol w:w="2122"/>
      </w:tblGrid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proofErr w:type="spellStart"/>
            <w:r w:rsidRPr="00344818">
              <w:t>Author</w:t>
            </w:r>
            <w:proofErr w:type="spellEnd"/>
            <w:r w:rsidRPr="00344818">
              <w:t xml:space="preserve"> </w:t>
            </w:r>
            <w:proofErr w:type="spellStart"/>
            <w:r w:rsidRPr="00344818">
              <w:t>Name</w:t>
            </w:r>
            <w:proofErr w:type="spellEnd"/>
          </w:p>
        </w:tc>
        <w:tc>
          <w:tcPr>
            <w:tcW w:w="2688" w:type="dxa"/>
          </w:tcPr>
          <w:p w:rsidR="00D8490A" w:rsidRPr="00344818" w:rsidRDefault="00D8490A" w:rsidP="00344818">
            <w:r w:rsidRPr="00344818">
              <w:t xml:space="preserve">Social </w:t>
            </w:r>
            <w:proofErr w:type="spellStart"/>
            <w:r w:rsidRPr="00344818">
              <w:t>Security</w:t>
            </w:r>
            <w:proofErr w:type="spellEnd"/>
            <w:r w:rsidRPr="00344818">
              <w:t xml:space="preserve"> </w:t>
            </w:r>
            <w:proofErr w:type="spellStart"/>
            <w:r w:rsidRPr="00344818">
              <w:t>Number</w:t>
            </w:r>
            <w:proofErr w:type="spellEnd"/>
          </w:p>
        </w:tc>
        <w:tc>
          <w:tcPr>
            <w:tcW w:w="2139" w:type="dxa"/>
          </w:tcPr>
          <w:p w:rsidR="00D8490A" w:rsidRPr="00344818" w:rsidRDefault="00D8490A" w:rsidP="00344818">
            <w:proofErr w:type="spellStart"/>
            <w:r w:rsidRPr="00344818">
              <w:t>Thinking</w:t>
            </w:r>
            <w:proofErr w:type="spellEnd"/>
          </w:p>
        </w:tc>
        <w:tc>
          <w:tcPr>
            <w:tcW w:w="2122" w:type="dxa"/>
          </w:tcPr>
          <w:p w:rsidR="00D8490A" w:rsidRPr="00344818" w:rsidRDefault="00D8490A" w:rsidP="00344818">
            <w:r w:rsidRPr="00344818">
              <w:t>Writing</w:t>
            </w:r>
          </w:p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 Simon Lindgren</w:t>
            </w:r>
          </w:p>
        </w:tc>
        <w:tc>
          <w:tcPr>
            <w:tcW w:w="2688" w:type="dxa"/>
          </w:tcPr>
          <w:p w:rsidR="00D8490A" w:rsidRPr="00344818" w:rsidRDefault="00D8490A" w:rsidP="00344818">
            <w:r w:rsidRPr="00344818">
              <w:t>960815-1131 </w:t>
            </w:r>
          </w:p>
        </w:tc>
        <w:tc>
          <w:tcPr>
            <w:tcW w:w="2139" w:type="dxa"/>
          </w:tcPr>
          <w:p w:rsidR="00D8490A" w:rsidRPr="00344818" w:rsidRDefault="00D8490A" w:rsidP="00344818">
            <w:r w:rsidRPr="00344818">
              <w:t> </w:t>
            </w:r>
          </w:p>
        </w:tc>
        <w:tc>
          <w:tcPr>
            <w:tcW w:w="2122" w:type="dxa"/>
          </w:tcPr>
          <w:p w:rsidR="00D8490A" w:rsidRPr="00344818" w:rsidRDefault="00D8490A" w:rsidP="00344818">
            <w:r w:rsidRPr="00344818">
              <w:t> </w:t>
            </w:r>
          </w:p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 xml:space="preserve">Peter </w:t>
            </w:r>
            <w:proofErr w:type="spellStart"/>
            <w:r w:rsidRPr="00344818">
              <w:t>Meunier</w:t>
            </w:r>
            <w:proofErr w:type="spellEnd"/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Viktor Enfeldt</w:t>
            </w:r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Tobias Fast</w:t>
            </w:r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  <w:tr w:rsidR="00D8490A" w:rsidRPr="00344818" w:rsidTr="008E7D18">
        <w:tc>
          <w:tcPr>
            <w:tcW w:w="2113" w:type="dxa"/>
          </w:tcPr>
          <w:p w:rsidR="00D8490A" w:rsidRPr="00344818" w:rsidRDefault="00D8490A" w:rsidP="00344818">
            <w:r w:rsidRPr="00344818">
              <w:t>Samuel Asp</w:t>
            </w:r>
          </w:p>
        </w:tc>
        <w:tc>
          <w:tcPr>
            <w:tcW w:w="2688" w:type="dxa"/>
          </w:tcPr>
          <w:p w:rsidR="00D8490A" w:rsidRPr="00344818" w:rsidRDefault="00D8490A" w:rsidP="00344818"/>
        </w:tc>
        <w:tc>
          <w:tcPr>
            <w:tcW w:w="2139" w:type="dxa"/>
          </w:tcPr>
          <w:p w:rsidR="00D8490A" w:rsidRPr="00344818" w:rsidRDefault="00D8490A" w:rsidP="00344818"/>
        </w:tc>
        <w:tc>
          <w:tcPr>
            <w:tcW w:w="2122" w:type="dxa"/>
          </w:tcPr>
          <w:p w:rsidR="00D8490A" w:rsidRPr="00344818" w:rsidRDefault="00D8490A" w:rsidP="00344818"/>
        </w:tc>
      </w:tr>
    </w:tbl>
    <w:p w:rsidR="00D8490A" w:rsidRPr="00344818" w:rsidRDefault="00D8490A" w:rsidP="00344818"/>
    <w:p w:rsidR="00D8490A" w:rsidRPr="00344818" w:rsidRDefault="00D8490A" w:rsidP="00344818">
      <w:r w:rsidRPr="00344818">
        <w:br w:type="page"/>
      </w:r>
    </w:p>
    <w:p w:rsidR="00344818" w:rsidRDefault="00D8490A" w:rsidP="00344818">
      <w:pPr>
        <w:rPr>
          <w:b/>
        </w:rPr>
      </w:pPr>
      <w:r w:rsidRPr="00344818">
        <w:rPr>
          <w:b/>
        </w:rPr>
        <w:lastRenderedPageBreak/>
        <w:t xml:space="preserve">System </w:t>
      </w:r>
      <w:proofErr w:type="spellStart"/>
      <w:r w:rsidRPr="00344818">
        <w:rPr>
          <w:b/>
        </w:rPr>
        <w:t>Description</w:t>
      </w:r>
      <w:proofErr w:type="spellEnd"/>
    </w:p>
    <w:p w:rsidR="00344818" w:rsidRPr="00344818" w:rsidRDefault="00344818" w:rsidP="00344818">
      <w:bookmarkStart w:id="0" w:name="_GoBack"/>
      <w:r w:rsidRPr="00344818">
        <w:t xml:space="preserve">A </w:t>
      </w:r>
      <w:proofErr w:type="spellStart"/>
      <w:r w:rsidRPr="00344818">
        <w:t>brief</w:t>
      </w:r>
      <w:proofErr w:type="spellEnd"/>
      <w:r w:rsidRPr="00344818">
        <w:t xml:space="preserve"> </w:t>
      </w:r>
      <w:proofErr w:type="spellStart"/>
      <w:r w:rsidRPr="00344818">
        <w:t>description</w:t>
      </w:r>
      <w:proofErr w:type="spellEnd"/>
      <w:r w:rsidRPr="00344818">
        <w:t xml:space="preserve"> (2-3 </w:t>
      </w:r>
      <w:proofErr w:type="spellStart"/>
      <w:r w:rsidRPr="00344818">
        <w:t>paragraphs</w:t>
      </w:r>
      <w:proofErr w:type="spellEnd"/>
      <w:r w:rsidRPr="00344818">
        <w:t xml:space="preserve">) </w:t>
      </w:r>
      <w:proofErr w:type="spellStart"/>
      <w:r w:rsidRPr="00344818">
        <w:t>of</w:t>
      </w:r>
      <w:proofErr w:type="spellEnd"/>
      <w:r w:rsidRPr="00344818">
        <w:t xml:space="preserve"> </w:t>
      </w:r>
      <w:proofErr w:type="spellStart"/>
      <w:r w:rsidRPr="00344818">
        <w:t>your</w:t>
      </w:r>
      <w:proofErr w:type="spellEnd"/>
      <w:r w:rsidRPr="00344818">
        <w:t xml:space="preserve"> interpretation </w:t>
      </w:r>
      <w:proofErr w:type="spellStart"/>
      <w:r w:rsidRPr="00344818">
        <w:t>of</w:t>
      </w:r>
      <w:proofErr w:type="spellEnd"/>
      <w:r w:rsidRPr="00344818">
        <w:t xml:space="preserve"> </w:t>
      </w:r>
      <w:proofErr w:type="spellStart"/>
      <w:r w:rsidRPr="00344818">
        <w:t>what</w:t>
      </w:r>
      <w:proofErr w:type="spellEnd"/>
      <w:r w:rsidRPr="00344818">
        <w:t xml:space="preserve"> the </w:t>
      </w:r>
      <w:proofErr w:type="spellStart"/>
      <w:r w:rsidRPr="00344818">
        <w:t>goal</w:t>
      </w:r>
      <w:proofErr w:type="spellEnd"/>
      <w:r w:rsidRPr="00344818">
        <w:t xml:space="preserve"> </w:t>
      </w:r>
      <w:proofErr w:type="spellStart"/>
      <w:r w:rsidRPr="00344818">
        <w:t>of</w:t>
      </w:r>
      <w:proofErr w:type="spellEnd"/>
      <w:r w:rsidRPr="00344818">
        <w:t xml:space="preserve"> the system is.</w:t>
      </w:r>
    </w:p>
    <w:bookmarkEnd w:id="0"/>
    <w:p w:rsidR="00344818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Use Case Diagram</w:t>
      </w:r>
    </w:p>
    <w:p w:rsidR="00D8490A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Description of Actors</w:t>
      </w:r>
    </w:p>
    <w:p w:rsidR="00D8490A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High-Level Use Cases</w:t>
      </w:r>
    </w:p>
    <w:p w:rsidR="00D8490A" w:rsidRPr="00344818" w:rsidRDefault="00D8490A" w:rsidP="00344818">
      <w:pPr>
        <w:rPr>
          <w:b/>
          <w:lang w:val="en-US"/>
        </w:rPr>
      </w:pPr>
      <w:r w:rsidRPr="00344818">
        <w:rPr>
          <w:b/>
          <w:lang w:val="en-US"/>
        </w:rPr>
        <w:t>References</w:t>
      </w:r>
    </w:p>
    <w:p w:rsidR="00D8490A" w:rsidRPr="00344818" w:rsidRDefault="00D8490A" w:rsidP="00344818">
      <w:pPr>
        <w:rPr>
          <w:lang w:val="en-US"/>
        </w:rPr>
      </w:pPr>
    </w:p>
    <w:sectPr w:rsidR="00D8490A" w:rsidRPr="0034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60674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41FE6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B"/>
    <w:rsid w:val="000C5AFE"/>
    <w:rsid w:val="00344818"/>
    <w:rsid w:val="005B1D3A"/>
    <w:rsid w:val="00637B3B"/>
    <w:rsid w:val="00D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18C13-608B-42F5-B9B3-B9D0E1B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90A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D8490A"/>
    <w:rPr>
      <w:rFonts w:eastAsiaTheme="minorEastAsia"/>
      <w:lang w:eastAsia="sv-SE"/>
    </w:rPr>
  </w:style>
  <w:style w:type="table" w:styleId="TableGrid">
    <w:name w:val="Table Grid"/>
    <w:basedOn w:val="TableNormal"/>
    <w:uiPriority w:val="39"/>
    <w:rsid w:val="00D8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EBFCF545</Template>
  <TotalTime>8</TotalTime>
  <Pages>2</Pages>
  <Words>71</Words>
  <Characters>380</Characters>
  <Application>Microsoft Office Word</Application>
  <DocSecurity>0</DocSecurity>
  <Lines>3</Lines>
  <Paragraphs>1</Paragraphs>
  <ScaleCrop>false</ScaleCrop>
  <Company>Blekinge Tekniska Högskola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SIMON LINDGREN</cp:lastModifiedBy>
  <cp:revision>3</cp:revision>
  <dcterms:created xsi:type="dcterms:W3CDTF">2017-04-03T09:20:00Z</dcterms:created>
  <dcterms:modified xsi:type="dcterms:W3CDTF">2017-04-03T09:43:00Z</dcterms:modified>
</cp:coreProperties>
</file>