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16C" w:rsidRPr="00CA21B0" w:rsidRDefault="0036116C" w:rsidP="00CA21B0">
      <w:r w:rsidRPr="00CA21B0">
        <w:t xml:space="preserve">Implementation Plan for System &lt;system </w:t>
      </w:r>
      <w:proofErr w:type="spellStart"/>
      <w:r w:rsidRPr="00CA21B0">
        <w:t>name</w:t>
      </w:r>
      <w:proofErr w:type="spellEnd"/>
      <w:r w:rsidRPr="00CA21B0">
        <w:t>&gt;</w:t>
      </w:r>
    </w:p>
    <w:p w:rsidR="00CA21B0" w:rsidRPr="00CA21B0" w:rsidRDefault="00D8490A" w:rsidP="00CA21B0">
      <w:pPr>
        <w:rPr>
          <w:lang w:val="en-US"/>
        </w:rPr>
      </w:pPr>
      <w:r w:rsidRPr="00CA21B0">
        <w:rPr>
          <w:lang w:val="en-US"/>
        </w:rPr>
        <w:t xml:space="preserve">Assignment in the course </w:t>
      </w:r>
      <w:r w:rsidR="00CA21B0" w:rsidRPr="00CA21B0">
        <w:rPr>
          <w:lang w:val="en-US"/>
        </w:rPr>
        <w:t xml:space="preserve">PA1435 </w:t>
      </w:r>
      <w:proofErr w:type="spellStart"/>
      <w:r w:rsidR="00CA21B0" w:rsidRPr="00CA21B0">
        <w:rPr>
          <w:lang w:val="en-US"/>
        </w:rPr>
        <w:t>Objektorienterad</w:t>
      </w:r>
      <w:proofErr w:type="spellEnd"/>
      <w:r w:rsidR="00CA21B0" w:rsidRPr="00CA21B0">
        <w:rPr>
          <w:lang w:val="en-US"/>
        </w:rPr>
        <w:t xml:space="preserve"> design </w:t>
      </w:r>
    </w:p>
    <w:p w:rsidR="00D8490A" w:rsidRPr="00CA21B0" w:rsidRDefault="00D8490A" w:rsidP="00CA21B0">
      <w:pPr>
        <w:rPr>
          <w:lang w:val="en-US"/>
        </w:rPr>
      </w:pPr>
    </w:p>
    <w:p w:rsidR="00D8490A" w:rsidRPr="00CA21B0" w:rsidRDefault="00D8490A" w:rsidP="00CA21B0">
      <w:r w:rsidRPr="00CA21B0">
        <w:t>4/3-17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688"/>
        <w:gridCol w:w="2139"/>
        <w:gridCol w:w="2122"/>
      </w:tblGrid>
      <w:tr w:rsidR="00D8490A" w:rsidRPr="00CA21B0" w:rsidTr="008E7D18">
        <w:tc>
          <w:tcPr>
            <w:tcW w:w="2113" w:type="dxa"/>
          </w:tcPr>
          <w:p w:rsidR="00D8490A" w:rsidRPr="00CA21B0" w:rsidRDefault="00D8490A" w:rsidP="00CA21B0">
            <w:proofErr w:type="spellStart"/>
            <w:r w:rsidRPr="00CA21B0">
              <w:t>Author</w:t>
            </w:r>
            <w:proofErr w:type="spellEnd"/>
            <w:r w:rsidRPr="00CA21B0">
              <w:t xml:space="preserve"> </w:t>
            </w:r>
            <w:proofErr w:type="spellStart"/>
            <w:r w:rsidRPr="00CA21B0">
              <w:t>Name</w:t>
            </w:r>
            <w:proofErr w:type="spellEnd"/>
          </w:p>
        </w:tc>
        <w:tc>
          <w:tcPr>
            <w:tcW w:w="2688" w:type="dxa"/>
          </w:tcPr>
          <w:p w:rsidR="00D8490A" w:rsidRPr="00CA21B0" w:rsidRDefault="00D8490A" w:rsidP="00CA21B0">
            <w:r w:rsidRPr="00CA21B0">
              <w:t xml:space="preserve">Social </w:t>
            </w:r>
            <w:proofErr w:type="spellStart"/>
            <w:r w:rsidRPr="00CA21B0">
              <w:t>Security</w:t>
            </w:r>
            <w:proofErr w:type="spellEnd"/>
            <w:r w:rsidRPr="00CA21B0">
              <w:t xml:space="preserve"> </w:t>
            </w:r>
            <w:proofErr w:type="spellStart"/>
            <w:r w:rsidRPr="00CA21B0">
              <w:t>Number</w:t>
            </w:r>
            <w:proofErr w:type="spellEnd"/>
          </w:p>
        </w:tc>
        <w:tc>
          <w:tcPr>
            <w:tcW w:w="2139" w:type="dxa"/>
          </w:tcPr>
          <w:p w:rsidR="00D8490A" w:rsidRPr="00CA21B0" w:rsidRDefault="00D8490A" w:rsidP="00CA21B0">
            <w:proofErr w:type="spellStart"/>
            <w:r w:rsidRPr="00CA21B0">
              <w:t>Thinking</w:t>
            </w:r>
            <w:proofErr w:type="spellEnd"/>
          </w:p>
        </w:tc>
        <w:tc>
          <w:tcPr>
            <w:tcW w:w="2122" w:type="dxa"/>
          </w:tcPr>
          <w:p w:rsidR="00D8490A" w:rsidRPr="00CA21B0" w:rsidRDefault="00D8490A" w:rsidP="00CA21B0">
            <w:r w:rsidRPr="00CA21B0">
              <w:t>Writing</w:t>
            </w:r>
          </w:p>
        </w:tc>
      </w:tr>
      <w:tr w:rsidR="00D8490A" w:rsidRPr="00CA21B0" w:rsidTr="008E7D18">
        <w:tc>
          <w:tcPr>
            <w:tcW w:w="2113" w:type="dxa"/>
          </w:tcPr>
          <w:p w:rsidR="00D8490A" w:rsidRPr="00CA21B0" w:rsidRDefault="00D8490A" w:rsidP="00CA21B0">
            <w:r w:rsidRPr="00CA21B0">
              <w:t> Simon Lindgren</w:t>
            </w:r>
          </w:p>
        </w:tc>
        <w:tc>
          <w:tcPr>
            <w:tcW w:w="2688" w:type="dxa"/>
          </w:tcPr>
          <w:p w:rsidR="00D8490A" w:rsidRPr="00CA21B0" w:rsidRDefault="00D8490A" w:rsidP="00CA21B0">
            <w:r w:rsidRPr="00CA21B0">
              <w:t>960815-1131 </w:t>
            </w:r>
          </w:p>
        </w:tc>
        <w:tc>
          <w:tcPr>
            <w:tcW w:w="2139" w:type="dxa"/>
          </w:tcPr>
          <w:p w:rsidR="00D8490A" w:rsidRPr="00CA21B0" w:rsidRDefault="00D8490A" w:rsidP="00CA21B0">
            <w:r w:rsidRPr="00CA21B0">
              <w:t> </w:t>
            </w:r>
          </w:p>
        </w:tc>
        <w:tc>
          <w:tcPr>
            <w:tcW w:w="2122" w:type="dxa"/>
          </w:tcPr>
          <w:p w:rsidR="00D8490A" w:rsidRPr="00CA21B0" w:rsidRDefault="00D8490A" w:rsidP="00CA21B0">
            <w:r w:rsidRPr="00CA21B0">
              <w:t> </w:t>
            </w:r>
          </w:p>
        </w:tc>
      </w:tr>
      <w:tr w:rsidR="00D8490A" w:rsidRPr="00CA21B0" w:rsidTr="008E7D18">
        <w:tc>
          <w:tcPr>
            <w:tcW w:w="2113" w:type="dxa"/>
          </w:tcPr>
          <w:p w:rsidR="00D8490A" w:rsidRPr="00CA21B0" w:rsidRDefault="00D8490A" w:rsidP="00CA21B0">
            <w:r w:rsidRPr="00CA21B0">
              <w:t xml:space="preserve">Peter </w:t>
            </w:r>
            <w:proofErr w:type="spellStart"/>
            <w:r w:rsidRPr="00CA21B0">
              <w:t>Meunier</w:t>
            </w:r>
            <w:proofErr w:type="spellEnd"/>
          </w:p>
        </w:tc>
        <w:tc>
          <w:tcPr>
            <w:tcW w:w="2688" w:type="dxa"/>
          </w:tcPr>
          <w:p w:rsidR="00D8490A" w:rsidRPr="00CA21B0" w:rsidRDefault="00D8490A" w:rsidP="00CA21B0"/>
        </w:tc>
        <w:tc>
          <w:tcPr>
            <w:tcW w:w="2139" w:type="dxa"/>
          </w:tcPr>
          <w:p w:rsidR="00D8490A" w:rsidRPr="00CA21B0" w:rsidRDefault="00D8490A" w:rsidP="00CA21B0"/>
        </w:tc>
        <w:tc>
          <w:tcPr>
            <w:tcW w:w="2122" w:type="dxa"/>
          </w:tcPr>
          <w:p w:rsidR="00D8490A" w:rsidRPr="00CA21B0" w:rsidRDefault="00D8490A" w:rsidP="00CA21B0"/>
        </w:tc>
      </w:tr>
      <w:tr w:rsidR="00D8490A" w:rsidRPr="00CA21B0" w:rsidTr="008E7D18">
        <w:tc>
          <w:tcPr>
            <w:tcW w:w="2113" w:type="dxa"/>
          </w:tcPr>
          <w:p w:rsidR="00D8490A" w:rsidRPr="00CA21B0" w:rsidRDefault="00D8490A" w:rsidP="00CA21B0">
            <w:r w:rsidRPr="00CA21B0">
              <w:t>Viktor Enfeldt</w:t>
            </w:r>
          </w:p>
        </w:tc>
        <w:tc>
          <w:tcPr>
            <w:tcW w:w="2688" w:type="dxa"/>
          </w:tcPr>
          <w:p w:rsidR="00D8490A" w:rsidRPr="00CA21B0" w:rsidRDefault="00D8490A" w:rsidP="00CA21B0"/>
        </w:tc>
        <w:tc>
          <w:tcPr>
            <w:tcW w:w="2139" w:type="dxa"/>
          </w:tcPr>
          <w:p w:rsidR="00D8490A" w:rsidRPr="00CA21B0" w:rsidRDefault="00D8490A" w:rsidP="00CA21B0"/>
        </w:tc>
        <w:tc>
          <w:tcPr>
            <w:tcW w:w="2122" w:type="dxa"/>
          </w:tcPr>
          <w:p w:rsidR="00D8490A" w:rsidRPr="00CA21B0" w:rsidRDefault="00D8490A" w:rsidP="00CA21B0"/>
        </w:tc>
      </w:tr>
      <w:tr w:rsidR="00D8490A" w:rsidRPr="00CA21B0" w:rsidTr="008E7D18">
        <w:tc>
          <w:tcPr>
            <w:tcW w:w="2113" w:type="dxa"/>
          </w:tcPr>
          <w:p w:rsidR="00D8490A" w:rsidRPr="00CA21B0" w:rsidRDefault="00D8490A" w:rsidP="00CA21B0">
            <w:r w:rsidRPr="00CA21B0">
              <w:t>Tobias Fast</w:t>
            </w:r>
          </w:p>
        </w:tc>
        <w:tc>
          <w:tcPr>
            <w:tcW w:w="2688" w:type="dxa"/>
          </w:tcPr>
          <w:p w:rsidR="00D8490A" w:rsidRPr="00CA21B0" w:rsidRDefault="00D8490A" w:rsidP="00CA21B0"/>
        </w:tc>
        <w:tc>
          <w:tcPr>
            <w:tcW w:w="2139" w:type="dxa"/>
          </w:tcPr>
          <w:p w:rsidR="00D8490A" w:rsidRPr="00CA21B0" w:rsidRDefault="00D8490A" w:rsidP="00CA21B0"/>
        </w:tc>
        <w:tc>
          <w:tcPr>
            <w:tcW w:w="2122" w:type="dxa"/>
          </w:tcPr>
          <w:p w:rsidR="00D8490A" w:rsidRPr="00CA21B0" w:rsidRDefault="00D8490A" w:rsidP="00CA21B0"/>
        </w:tc>
      </w:tr>
      <w:tr w:rsidR="00D8490A" w:rsidRPr="00CA21B0" w:rsidTr="008E7D18">
        <w:tc>
          <w:tcPr>
            <w:tcW w:w="2113" w:type="dxa"/>
          </w:tcPr>
          <w:p w:rsidR="00D8490A" w:rsidRPr="00CA21B0" w:rsidRDefault="00D8490A" w:rsidP="00CA21B0">
            <w:r w:rsidRPr="00CA21B0">
              <w:t>Samuel Asp</w:t>
            </w:r>
          </w:p>
        </w:tc>
        <w:tc>
          <w:tcPr>
            <w:tcW w:w="2688" w:type="dxa"/>
          </w:tcPr>
          <w:p w:rsidR="00D8490A" w:rsidRPr="00CA21B0" w:rsidRDefault="00D8490A" w:rsidP="00CA21B0"/>
        </w:tc>
        <w:tc>
          <w:tcPr>
            <w:tcW w:w="2139" w:type="dxa"/>
          </w:tcPr>
          <w:p w:rsidR="00D8490A" w:rsidRPr="00CA21B0" w:rsidRDefault="00D8490A" w:rsidP="00CA21B0"/>
        </w:tc>
        <w:tc>
          <w:tcPr>
            <w:tcW w:w="2122" w:type="dxa"/>
          </w:tcPr>
          <w:p w:rsidR="00D8490A" w:rsidRPr="00CA21B0" w:rsidRDefault="00D8490A" w:rsidP="00CA21B0"/>
        </w:tc>
      </w:tr>
    </w:tbl>
    <w:p w:rsidR="00D8490A" w:rsidRPr="00CA21B0" w:rsidRDefault="00D8490A" w:rsidP="00CA21B0"/>
    <w:p w:rsidR="00D8490A" w:rsidRPr="00CA21B0" w:rsidRDefault="00D8490A" w:rsidP="00CA21B0">
      <w:r w:rsidRPr="00CA21B0">
        <w:br w:type="page"/>
      </w:r>
      <w:bookmarkStart w:id="0" w:name="_GoBack"/>
      <w:bookmarkEnd w:id="0"/>
    </w:p>
    <w:p w:rsidR="00D8490A" w:rsidRDefault="00D8490A" w:rsidP="00CA21B0">
      <w:pPr>
        <w:rPr>
          <w:b/>
        </w:rPr>
      </w:pPr>
      <w:r w:rsidRPr="00CA21B0">
        <w:rPr>
          <w:b/>
        </w:rPr>
        <w:lastRenderedPageBreak/>
        <w:t xml:space="preserve">System </w:t>
      </w:r>
      <w:proofErr w:type="spellStart"/>
      <w:r w:rsidRPr="00CA21B0">
        <w:rPr>
          <w:b/>
        </w:rPr>
        <w:t>Description</w:t>
      </w:r>
      <w:proofErr w:type="spellEnd"/>
    </w:p>
    <w:p w:rsidR="00CA21B0" w:rsidRPr="00CA21B0" w:rsidRDefault="00CA21B0" w:rsidP="00CA21B0">
      <w:pPr>
        <w:rPr>
          <w:lang w:val="en-US"/>
        </w:rPr>
      </w:pPr>
      <w:r w:rsidRPr="00CA21B0">
        <w:rPr>
          <w:lang w:val="en-US"/>
        </w:rPr>
        <w:t>A brief description (2-3 paragraphs) of your interpretation of what the goal of the system is.</w:t>
      </w:r>
    </w:p>
    <w:p w:rsidR="0036116C" w:rsidRPr="00CA21B0" w:rsidRDefault="0036116C" w:rsidP="00CA21B0">
      <w:pPr>
        <w:rPr>
          <w:b/>
          <w:lang w:val="en-US"/>
        </w:rPr>
      </w:pPr>
      <w:proofErr w:type="spellStart"/>
      <w:r w:rsidRPr="00CA21B0">
        <w:rPr>
          <w:b/>
          <w:lang w:val="en-US"/>
        </w:rPr>
        <w:t>Prioritised</w:t>
      </w:r>
      <w:proofErr w:type="spellEnd"/>
      <w:r w:rsidRPr="00CA21B0">
        <w:rPr>
          <w:b/>
          <w:lang w:val="en-US"/>
        </w:rPr>
        <w:t xml:space="preserve"> List of Use Cases</w:t>
      </w:r>
    </w:p>
    <w:p w:rsidR="0036116C" w:rsidRPr="00CA21B0" w:rsidRDefault="0036116C" w:rsidP="00CA21B0">
      <w:pPr>
        <w:pStyle w:val="ListParagraph"/>
        <w:numPr>
          <w:ilvl w:val="0"/>
          <w:numId w:val="4"/>
        </w:numPr>
      </w:pPr>
      <w:r w:rsidRPr="00CA21B0">
        <w:t xml:space="preserve">Motivation for </w:t>
      </w:r>
      <w:proofErr w:type="spellStart"/>
      <w:r w:rsidRPr="00CA21B0">
        <w:t>Priorities</w:t>
      </w:r>
      <w:proofErr w:type="spellEnd"/>
    </w:p>
    <w:p w:rsidR="0036116C" w:rsidRPr="00CA21B0" w:rsidRDefault="0036116C" w:rsidP="00CA21B0">
      <w:pPr>
        <w:pStyle w:val="ListParagraph"/>
        <w:numPr>
          <w:ilvl w:val="0"/>
          <w:numId w:val="4"/>
        </w:numPr>
      </w:pPr>
      <w:proofErr w:type="spellStart"/>
      <w:r w:rsidRPr="00CA21B0">
        <w:t>Use</w:t>
      </w:r>
      <w:proofErr w:type="spellEnd"/>
      <w:r w:rsidRPr="00CA21B0">
        <w:t xml:space="preserve"> Cases</w:t>
      </w:r>
    </w:p>
    <w:p w:rsidR="0036116C" w:rsidRPr="00CA21B0" w:rsidRDefault="0036116C" w:rsidP="00CA21B0">
      <w:proofErr w:type="spellStart"/>
      <w:r w:rsidRPr="00CA21B0">
        <w:t>Include</w:t>
      </w:r>
      <w:proofErr w:type="spellEnd"/>
      <w:r w:rsidRPr="00CA21B0">
        <w:t xml:space="preserve"> </w:t>
      </w:r>
      <w:proofErr w:type="spellStart"/>
      <w:r w:rsidRPr="00CA21B0">
        <w:t>use</w:t>
      </w:r>
      <w:proofErr w:type="spellEnd"/>
      <w:r w:rsidRPr="00CA21B0">
        <w:t xml:space="preserve"> </w:t>
      </w:r>
      <w:proofErr w:type="spellStart"/>
      <w:r w:rsidRPr="00CA21B0">
        <w:t>case</w:t>
      </w:r>
      <w:proofErr w:type="spellEnd"/>
      <w:r w:rsidRPr="00CA21B0">
        <w:t xml:space="preserve"> </w:t>
      </w:r>
      <w:proofErr w:type="spellStart"/>
      <w:r w:rsidRPr="00CA21B0">
        <w:t>name</w:t>
      </w:r>
      <w:proofErr w:type="spellEnd"/>
      <w:r w:rsidRPr="00CA21B0">
        <w:t xml:space="preserve"> and </w:t>
      </w:r>
      <w:proofErr w:type="spellStart"/>
      <w:r w:rsidRPr="00CA21B0">
        <w:t>size</w:t>
      </w:r>
      <w:proofErr w:type="spellEnd"/>
      <w:r w:rsidRPr="00CA21B0">
        <w:t xml:space="preserve"> in story </w:t>
      </w:r>
      <w:proofErr w:type="spellStart"/>
      <w:r w:rsidRPr="00CA21B0">
        <w:t>points</w:t>
      </w:r>
      <w:proofErr w:type="spellEnd"/>
      <w:r w:rsidRPr="00CA21B0">
        <w:t xml:space="preserve">. Present the list </w:t>
      </w:r>
      <w:proofErr w:type="spellStart"/>
      <w:r w:rsidRPr="00CA21B0">
        <w:t>ordered</w:t>
      </w:r>
      <w:proofErr w:type="spellEnd"/>
      <w:r w:rsidRPr="00CA21B0">
        <w:t xml:space="preserve"> </w:t>
      </w:r>
      <w:proofErr w:type="spellStart"/>
      <w:r w:rsidRPr="00CA21B0">
        <w:t>according</w:t>
      </w:r>
      <w:proofErr w:type="spellEnd"/>
      <w:r w:rsidRPr="00CA21B0">
        <w:t xml:space="preserve"> to </w:t>
      </w:r>
      <w:proofErr w:type="spellStart"/>
      <w:r w:rsidRPr="00CA21B0">
        <w:t>priority</w:t>
      </w:r>
      <w:proofErr w:type="spellEnd"/>
      <w:r w:rsidRPr="00CA21B0">
        <w:t xml:space="preserve"> (</w:t>
      </w:r>
      <w:proofErr w:type="spellStart"/>
      <w:r w:rsidRPr="00CA21B0">
        <w:t>most</w:t>
      </w:r>
      <w:proofErr w:type="spellEnd"/>
      <w:r w:rsidRPr="00CA21B0">
        <w:t xml:space="preserve"> </w:t>
      </w:r>
      <w:proofErr w:type="spellStart"/>
      <w:r w:rsidRPr="00CA21B0">
        <w:t>important</w:t>
      </w:r>
      <w:proofErr w:type="spellEnd"/>
      <w:r w:rsidRPr="00CA21B0">
        <w:t xml:space="preserve"> </w:t>
      </w:r>
      <w:proofErr w:type="spellStart"/>
      <w:r w:rsidRPr="00CA21B0">
        <w:t>first</w:t>
      </w:r>
      <w:proofErr w:type="spellEnd"/>
      <w:r w:rsidRPr="00CA21B0">
        <w:t>).</w:t>
      </w:r>
    </w:p>
    <w:p w:rsidR="0036116C" w:rsidRPr="00CA21B0" w:rsidRDefault="0036116C" w:rsidP="00CA21B0">
      <w:pPr>
        <w:rPr>
          <w:b/>
        </w:rPr>
      </w:pPr>
      <w:proofErr w:type="spellStart"/>
      <w:r w:rsidRPr="00CA21B0">
        <w:rPr>
          <w:b/>
        </w:rPr>
        <w:t>Estimated</w:t>
      </w:r>
      <w:proofErr w:type="spellEnd"/>
      <w:r w:rsidRPr="00CA21B0">
        <w:rPr>
          <w:b/>
        </w:rPr>
        <w:t xml:space="preserve"> </w:t>
      </w:r>
      <w:proofErr w:type="spellStart"/>
      <w:r w:rsidRPr="00CA21B0">
        <w:rPr>
          <w:b/>
        </w:rPr>
        <w:t>Velocity</w:t>
      </w:r>
      <w:proofErr w:type="spellEnd"/>
      <w:r w:rsidRPr="00CA21B0">
        <w:rPr>
          <w:b/>
        </w:rPr>
        <w:t xml:space="preserve"> Per Iteration</w:t>
      </w:r>
    </w:p>
    <w:p w:rsidR="0036116C" w:rsidRPr="00CA21B0" w:rsidRDefault="0036116C" w:rsidP="00CA21B0">
      <w:r w:rsidRPr="00CA21B0">
        <w:rPr>
          <w:lang w:val="en-US"/>
        </w:rPr>
        <w:t xml:space="preserve">Here you list your MAX, MIN, and AVERAGE number of story points that you think you will have time for per iteration. </w:t>
      </w:r>
      <w:proofErr w:type="spellStart"/>
      <w:r w:rsidRPr="00CA21B0">
        <w:t>Pay</w:t>
      </w:r>
      <w:proofErr w:type="spellEnd"/>
      <w:r w:rsidRPr="00CA21B0">
        <w:t xml:space="preserve"> special attention to the </w:t>
      </w:r>
      <w:proofErr w:type="spellStart"/>
      <w:r w:rsidRPr="00CA21B0">
        <w:t>first</w:t>
      </w:r>
      <w:proofErr w:type="spellEnd"/>
      <w:r w:rsidRPr="00CA21B0">
        <w:t xml:space="preserve"> iteration </w:t>
      </w:r>
      <w:proofErr w:type="spellStart"/>
      <w:r w:rsidRPr="00CA21B0">
        <w:t>since</w:t>
      </w:r>
      <w:proofErr w:type="spellEnd"/>
      <w:r w:rsidRPr="00CA21B0">
        <w:t xml:space="preserve"> </w:t>
      </w:r>
      <w:proofErr w:type="spellStart"/>
      <w:r w:rsidRPr="00CA21B0">
        <w:t>this</w:t>
      </w:r>
      <w:proofErr w:type="spellEnd"/>
      <w:r w:rsidRPr="00CA21B0">
        <w:t xml:space="preserve"> is the </w:t>
      </w:r>
      <w:proofErr w:type="spellStart"/>
      <w:r w:rsidRPr="00CA21B0">
        <w:t>one</w:t>
      </w:r>
      <w:proofErr w:type="spellEnd"/>
      <w:r w:rsidRPr="00CA21B0">
        <w:t xml:space="preserve"> </w:t>
      </w:r>
      <w:proofErr w:type="spellStart"/>
      <w:r w:rsidRPr="00CA21B0">
        <w:t>you</w:t>
      </w:r>
      <w:proofErr w:type="spellEnd"/>
      <w:r w:rsidRPr="00CA21B0">
        <w:t xml:space="preserve"> </w:t>
      </w:r>
      <w:proofErr w:type="spellStart"/>
      <w:r w:rsidRPr="00CA21B0">
        <w:t>will</w:t>
      </w:r>
      <w:proofErr w:type="spellEnd"/>
      <w:r w:rsidRPr="00CA21B0">
        <w:t xml:space="preserve"> </w:t>
      </w:r>
      <w:proofErr w:type="spellStart"/>
      <w:r w:rsidRPr="00CA21B0">
        <w:t>continue</w:t>
      </w:r>
      <w:proofErr w:type="spellEnd"/>
      <w:r w:rsidRPr="00CA21B0">
        <w:t xml:space="preserve"> </w:t>
      </w:r>
      <w:proofErr w:type="spellStart"/>
      <w:r w:rsidRPr="00CA21B0">
        <w:t>with</w:t>
      </w:r>
      <w:proofErr w:type="spellEnd"/>
      <w:r w:rsidRPr="00CA21B0">
        <w:t xml:space="preserve"> in the rest </w:t>
      </w:r>
      <w:proofErr w:type="spellStart"/>
      <w:r w:rsidRPr="00CA21B0">
        <w:t>of</w:t>
      </w:r>
      <w:proofErr w:type="spellEnd"/>
      <w:r w:rsidRPr="00CA21B0">
        <w:t xml:space="preserve"> the </w:t>
      </w:r>
      <w:proofErr w:type="spellStart"/>
      <w:r w:rsidRPr="00CA21B0">
        <w:t>course</w:t>
      </w:r>
      <w:proofErr w:type="spellEnd"/>
      <w:r w:rsidRPr="00CA21B0">
        <w:t>.</w:t>
      </w:r>
    </w:p>
    <w:p w:rsidR="0036116C" w:rsidRPr="00CA21B0" w:rsidRDefault="0036116C" w:rsidP="00CA21B0">
      <w:pPr>
        <w:rPr>
          <w:b/>
          <w:lang w:val="en-US"/>
        </w:rPr>
      </w:pPr>
      <w:r w:rsidRPr="00CA21B0">
        <w:rPr>
          <w:b/>
          <w:lang w:val="en-US"/>
        </w:rPr>
        <w:t>Implementation Plan</w:t>
      </w:r>
    </w:p>
    <w:p w:rsidR="0036116C" w:rsidRPr="00CA21B0" w:rsidRDefault="0036116C" w:rsidP="00CA21B0">
      <w:pPr>
        <w:ind w:firstLine="1304"/>
        <w:rPr>
          <w:lang w:val="en-US"/>
        </w:rPr>
      </w:pPr>
      <w:r w:rsidRPr="00CA21B0">
        <w:rPr>
          <w:lang w:val="en-US"/>
        </w:rPr>
        <w:t>Motivation for Implementation Plan</w:t>
      </w:r>
    </w:p>
    <w:p w:rsidR="0036116C" w:rsidRPr="00CA21B0" w:rsidRDefault="0036116C" w:rsidP="00CA21B0">
      <w:pPr>
        <w:ind w:firstLine="1304"/>
        <w:rPr>
          <w:lang w:val="en-US"/>
        </w:rPr>
      </w:pPr>
      <w:r w:rsidRPr="00CA21B0">
        <w:rPr>
          <w:lang w:val="en-US"/>
        </w:rPr>
        <w:t>Iterations and Use Cases</w:t>
      </w:r>
    </w:p>
    <w:p w:rsidR="00D8490A" w:rsidRPr="00CA21B0" w:rsidRDefault="00D8490A" w:rsidP="00CA21B0">
      <w:pPr>
        <w:rPr>
          <w:lang w:val="en-US"/>
        </w:rPr>
      </w:pPr>
    </w:p>
    <w:sectPr w:rsidR="00D8490A" w:rsidRPr="00CA2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60674"/>
    <w:multiLevelType w:val="multilevel"/>
    <w:tmpl w:val="C848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D503D"/>
    <w:multiLevelType w:val="hybridMultilevel"/>
    <w:tmpl w:val="D954F03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41FE6"/>
    <w:multiLevelType w:val="multilevel"/>
    <w:tmpl w:val="C848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109BE"/>
    <w:multiLevelType w:val="multilevel"/>
    <w:tmpl w:val="EC26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3"/>
    </w:lvlOverride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3B"/>
    <w:rsid w:val="000C5AFE"/>
    <w:rsid w:val="0036116C"/>
    <w:rsid w:val="005B1D3A"/>
    <w:rsid w:val="00637B3B"/>
    <w:rsid w:val="00CA21B0"/>
    <w:rsid w:val="00D8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18C13-608B-42F5-B9B3-B9D0E1B3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490A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D8490A"/>
    <w:rPr>
      <w:rFonts w:eastAsiaTheme="minorEastAsia"/>
      <w:lang w:eastAsia="sv-SE"/>
    </w:rPr>
  </w:style>
  <w:style w:type="table" w:styleId="TableGrid">
    <w:name w:val="Table Grid"/>
    <w:basedOn w:val="TableNormal"/>
    <w:uiPriority w:val="39"/>
    <w:rsid w:val="00D84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9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1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A21B0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apple-converted-space">
    <w:name w:val="apple-converted-space"/>
    <w:basedOn w:val="DefaultParagraphFont"/>
    <w:rsid w:val="00CA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EBFCF545</Template>
  <TotalTime>11</TotalTime>
  <Pages>2</Pages>
  <Words>145</Words>
  <Characters>770</Characters>
  <Application>Microsoft Office Word</Application>
  <DocSecurity>0</DocSecurity>
  <Lines>6</Lines>
  <Paragraphs>1</Paragraphs>
  <ScaleCrop>false</ScaleCrop>
  <Company>Blekinge Tekniska Högskola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LINDGREN</dc:creator>
  <cp:keywords/>
  <dc:description/>
  <cp:lastModifiedBy>SIMON LINDGREN</cp:lastModifiedBy>
  <cp:revision>4</cp:revision>
  <dcterms:created xsi:type="dcterms:W3CDTF">2017-04-03T09:20:00Z</dcterms:created>
  <dcterms:modified xsi:type="dcterms:W3CDTF">2017-04-03T09:41:00Z</dcterms:modified>
</cp:coreProperties>
</file>