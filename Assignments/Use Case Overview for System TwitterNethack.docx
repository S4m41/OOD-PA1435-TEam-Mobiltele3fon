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0BE" w:rsidRPr="00344818" w:rsidRDefault="00D8490A" w:rsidP="00344818">
      <w:pPr>
        <w:rPr>
          <w:lang w:val="en-US"/>
        </w:rPr>
      </w:pPr>
      <w:r w:rsidRPr="00344818">
        <w:rPr>
          <w:lang w:val="en-US"/>
        </w:rPr>
        <w:t>Use Case Overview for System &lt;system name&gt;</w:t>
      </w:r>
    </w:p>
    <w:p w:rsidR="00344818" w:rsidRPr="00CA21B0" w:rsidRDefault="00344818" w:rsidP="00344818">
      <w:pPr>
        <w:rPr>
          <w:lang w:val="en-US"/>
        </w:rPr>
      </w:pPr>
      <w:r w:rsidRPr="00CA21B0">
        <w:rPr>
          <w:lang w:val="en-US"/>
        </w:rPr>
        <w:t xml:space="preserve">Assignment in the course PA1435 </w:t>
      </w:r>
      <w:proofErr w:type="spellStart"/>
      <w:r w:rsidRPr="00CA21B0">
        <w:rPr>
          <w:lang w:val="en-US"/>
        </w:rPr>
        <w:t>Objektorienterad</w:t>
      </w:r>
      <w:proofErr w:type="spellEnd"/>
      <w:r w:rsidRPr="00CA21B0">
        <w:rPr>
          <w:lang w:val="en-US"/>
        </w:rPr>
        <w:t xml:space="preserve"> design </w:t>
      </w:r>
    </w:p>
    <w:p w:rsidR="00D8490A" w:rsidRPr="00344818" w:rsidRDefault="00D8490A" w:rsidP="00344818">
      <w:r w:rsidRPr="00344818">
        <w:t>4/3-17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3"/>
        <w:gridCol w:w="2688"/>
        <w:gridCol w:w="2139"/>
        <w:gridCol w:w="2122"/>
      </w:tblGrid>
      <w:tr w:rsidR="00D8490A" w:rsidRPr="00344818" w:rsidTr="008E7D18">
        <w:tc>
          <w:tcPr>
            <w:tcW w:w="2113" w:type="dxa"/>
          </w:tcPr>
          <w:p w:rsidR="00D8490A" w:rsidRPr="00344818" w:rsidRDefault="00D8490A" w:rsidP="00344818">
            <w:proofErr w:type="spellStart"/>
            <w:r w:rsidRPr="00344818">
              <w:t>Author</w:t>
            </w:r>
            <w:proofErr w:type="spellEnd"/>
            <w:r w:rsidRPr="00344818">
              <w:t xml:space="preserve"> </w:t>
            </w:r>
            <w:proofErr w:type="spellStart"/>
            <w:r w:rsidRPr="00344818">
              <w:t>Name</w:t>
            </w:r>
            <w:proofErr w:type="spellEnd"/>
          </w:p>
        </w:tc>
        <w:tc>
          <w:tcPr>
            <w:tcW w:w="2688" w:type="dxa"/>
          </w:tcPr>
          <w:p w:rsidR="00D8490A" w:rsidRPr="00344818" w:rsidRDefault="00D8490A" w:rsidP="00344818">
            <w:r w:rsidRPr="00344818">
              <w:t xml:space="preserve">Social </w:t>
            </w:r>
            <w:proofErr w:type="spellStart"/>
            <w:r w:rsidRPr="00344818">
              <w:t>Security</w:t>
            </w:r>
            <w:proofErr w:type="spellEnd"/>
            <w:r w:rsidRPr="00344818">
              <w:t xml:space="preserve"> </w:t>
            </w:r>
            <w:proofErr w:type="spellStart"/>
            <w:r w:rsidRPr="00344818">
              <w:t>Number</w:t>
            </w:r>
            <w:proofErr w:type="spellEnd"/>
          </w:p>
        </w:tc>
        <w:tc>
          <w:tcPr>
            <w:tcW w:w="2139" w:type="dxa"/>
          </w:tcPr>
          <w:p w:rsidR="00D8490A" w:rsidRPr="00344818" w:rsidRDefault="00D8490A" w:rsidP="00344818">
            <w:proofErr w:type="spellStart"/>
            <w:r w:rsidRPr="00344818">
              <w:t>Thinking</w:t>
            </w:r>
            <w:proofErr w:type="spellEnd"/>
          </w:p>
        </w:tc>
        <w:tc>
          <w:tcPr>
            <w:tcW w:w="2122" w:type="dxa"/>
          </w:tcPr>
          <w:p w:rsidR="00D8490A" w:rsidRPr="00344818" w:rsidRDefault="00D8490A" w:rsidP="00344818">
            <w:r w:rsidRPr="00344818">
              <w:t>Writing</w:t>
            </w:r>
          </w:p>
        </w:tc>
      </w:tr>
      <w:tr w:rsidR="00D8490A" w:rsidRPr="00344818" w:rsidTr="008E7D18">
        <w:tc>
          <w:tcPr>
            <w:tcW w:w="2113" w:type="dxa"/>
          </w:tcPr>
          <w:p w:rsidR="00D8490A" w:rsidRPr="00344818" w:rsidRDefault="00D8490A" w:rsidP="00344818">
            <w:r w:rsidRPr="00344818">
              <w:t> Simon Lindgren</w:t>
            </w:r>
          </w:p>
        </w:tc>
        <w:tc>
          <w:tcPr>
            <w:tcW w:w="2688" w:type="dxa"/>
          </w:tcPr>
          <w:p w:rsidR="00D8490A" w:rsidRPr="00344818" w:rsidRDefault="00D8490A" w:rsidP="00344818">
            <w:r w:rsidRPr="00344818">
              <w:t>960815-1131 </w:t>
            </w:r>
          </w:p>
        </w:tc>
        <w:tc>
          <w:tcPr>
            <w:tcW w:w="2139" w:type="dxa"/>
          </w:tcPr>
          <w:p w:rsidR="00D8490A" w:rsidRPr="00344818" w:rsidRDefault="00D8490A" w:rsidP="00344818">
            <w:r w:rsidRPr="00344818">
              <w:t> </w:t>
            </w:r>
          </w:p>
        </w:tc>
        <w:tc>
          <w:tcPr>
            <w:tcW w:w="2122" w:type="dxa"/>
          </w:tcPr>
          <w:p w:rsidR="00D8490A" w:rsidRPr="00344818" w:rsidRDefault="00D8490A" w:rsidP="00344818">
            <w:r w:rsidRPr="00344818">
              <w:t> </w:t>
            </w:r>
          </w:p>
        </w:tc>
      </w:tr>
      <w:tr w:rsidR="00D8490A" w:rsidRPr="00344818" w:rsidTr="008E7D18">
        <w:tc>
          <w:tcPr>
            <w:tcW w:w="2113" w:type="dxa"/>
          </w:tcPr>
          <w:p w:rsidR="00D8490A" w:rsidRPr="00344818" w:rsidRDefault="00D8490A" w:rsidP="00344818">
            <w:r w:rsidRPr="00344818">
              <w:t xml:space="preserve">Peter </w:t>
            </w:r>
            <w:proofErr w:type="spellStart"/>
            <w:r w:rsidRPr="00344818">
              <w:t>Meunier</w:t>
            </w:r>
            <w:proofErr w:type="spellEnd"/>
          </w:p>
        </w:tc>
        <w:tc>
          <w:tcPr>
            <w:tcW w:w="2688" w:type="dxa"/>
          </w:tcPr>
          <w:p w:rsidR="00D8490A" w:rsidRPr="00344818" w:rsidRDefault="00D8490A" w:rsidP="00344818"/>
        </w:tc>
        <w:tc>
          <w:tcPr>
            <w:tcW w:w="2139" w:type="dxa"/>
          </w:tcPr>
          <w:p w:rsidR="00D8490A" w:rsidRPr="00344818" w:rsidRDefault="00D8490A" w:rsidP="00344818"/>
        </w:tc>
        <w:tc>
          <w:tcPr>
            <w:tcW w:w="2122" w:type="dxa"/>
          </w:tcPr>
          <w:p w:rsidR="00D8490A" w:rsidRPr="00344818" w:rsidRDefault="00D8490A" w:rsidP="00344818"/>
        </w:tc>
      </w:tr>
      <w:tr w:rsidR="00D8490A" w:rsidRPr="00344818" w:rsidTr="008E7D18">
        <w:tc>
          <w:tcPr>
            <w:tcW w:w="2113" w:type="dxa"/>
          </w:tcPr>
          <w:p w:rsidR="00D8490A" w:rsidRPr="00344818" w:rsidRDefault="00D8490A" w:rsidP="00344818">
            <w:r w:rsidRPr="00344818">
              <w:t>Viktor Enfeldt</w:t>
            </w:r>
          </w:p>
        </w:tc>
        <w:tc>
          <w:tcPr>
            <w:tcW w:w="2688" w:type="dxa"/>
          </w:tcPr>
          <w:p w:rsidR="00D8490A" w:rsidRPr="00344818" w:rsidRDefault="00D8490A" w:rsidP="00344818"/>
        </w:tc>
        <w:tc>
          <w:tcPr>
            <w:tcW w:w="2139" w:type="dxa"/>
          </w:tcPr>
          <w:p w:rsidR="00D8490A" w:rsidRPr="00344818" w:rsidRDefault="00D8490A" w:rsidP="00344818"/>
        </w:tc>
        <w:tc>
          <w:tcPr>
            <w:tcW w:w="2122" w:type="dxa"/>
          </w:tcPr>
          <w:p w:rsidR="00D8490A" w:rsidRPr="00344818" w:rsidRDefault="00D8490A" w:rsidP="00344818"/>
        </w:tc>
      </w:tr>
      <w:tr w:rsidR="00D8490A" w:rsidRPr="00344818" w:rsidTr="008E7D18">
        <w:tc>
          <w:tcPr>
            <w:tcW w:w="2113" w:type="dxa"/>
          </w:tcPr>
          <w:p w:rsidR="00D8490A" w:rsidRPr="00344818" w:rsidRDefault="00D8490A" w:rsidP="00344818">
            <w:r w:rsidRPr="00344818">
              <w:t>Tobias Fast</w:t>
            </w:r>
          </w:p>
        </w:tc>
        <w:tc>
          <w:tcPr>
            <w:tcW w:w="2688" w:type="dxa"/>
          </w:tcPr>
          <w:p w:rsidR="00D8490A" w:rsidRPr="00344818" w:rsidRDefault="00E82397" w:rsidP="00344818">
            <w:r>
              <w:t>961011-6676</w:t>
            </w:r>
          </w:p>
        </w:tc>
        <w:tc>
          <w:tcPr>
            <w:tcW w:w="2139" w:type="dxa"/>
          </w:tcPr>
          <w:p w:rsidR="00D8490A" w:rsidRPr="00344818" w:rsidRDefault="00D8490A" w:rsidP="00344818"/>
        </w:tc>
        <w:tc>
          <w:tcPr>
            <w:tcW w:w="2122" w:type="dxa"/>
          </w:tcPr>
          <w:p w:rsidR="00D8490A" w:rsidRPr="00344818" w:rsidRDefault="00D8490A" w:rsidP="00344818"/>
        </w:tc>
      </w:tr>
      <w:tr w:rsidR="00D8490A" w:rsidRPr="00344818" w:rsidTr="008E7D18">
        <w:tc>
          <w:tcPr>
            <w:tcW w:w="2113" w:type="dxa"/>
          </w:tcPr>
          <w:p w:rsidR="00D8490A" w:rsidRPr="00344818" w:rsidRDefault="00D8490A" w:rsidP="00344818">
            <w:r w:rsidRPr="00344818">
              <w:t>Samuel Asp</w:t>
            </w:r>
          </w:p>
        </w:tc>
        <w:tc>
          <w:tcPr>
            <w:tcW w:w="2688" w:type="dxa"/>
          </w:tcPr>
          <w:p w:rsidR="00D8490A" w:rsidRPr="00344818" w:rsidRDefault="00D8490A" w:rsidP="00344818"/>
        </w:tc>
        <w:tc>
          <w:tcPr>
            <w:tcW w:w="2139" w:type="dxa"/>
          </w:tcPr>
          <w:p w:rsidR="00D8490A" w:rsidRPr="00344818" w:rsidRDefault="00D8490A" w:rsidP="00344818"/>
        </w:tc>
        <w:tc>
          <w:tcPr>
            <w:tcW w:w="2122" w:type="dxa"/>
          </w:tcPr>
          <w:p w:rsidR="00D8490A" w:rsidRPr="00344818" w:rsidRDefault="00D8490A" w:rsidP="00344818"/>
        </w:tc>
      </w:tr>
    </w:tbl>
    <w:p w:rsidR="00D8490A" w:rsidRPr="00344818" w:rsidRDefault="00D8490A" w:rsidP="00344818"/>
    <w:p w:rsidR="00D8490A" w:rsidRPr="00344818" w:rsidRDefault="00D8490A" w:rsidP="00344818">
      <w:r w:rsidRPr="00344818">
        <w:br w:type="page"/>
      </w:r>
    </w:p>
    <w:p w:rsidR="00344818" w:rsidRDefault="00D8490A" w:rsidP="00344818">
      <w:pPr>
        <w:rPr>
          <w:b/>
        </w:rPr>
      </w:pPr>
      <w:r w:rsidRPr="00344818">
        <w:rPr>
          <w:b/>
        </w:rPr>
        <w:lastRenderedPageBreak/>
        <w:t xml:space="preserve">System </w:t>
      </w:r>
      <w:proofErr w:type="spellStart"/>
      <w:r w:rsidRPr="00344818">
        <w:rPr>
          <w:b/>
        </w:rPr>
        <w:t>Description</w:t>
      </w:r>
      <w:proofErr w:type="spellEnd"/>
    </w:p>
    <w:p w:rsidR="00E82397" w:rsidRPr="00E82397" w:rsidRDefault="00E82397" w:rsidP="00E8239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sv-SE"/>
        </w:rPr>
      </w:pPr>
      <w:hyperlink r:id="rId5" w:history="1">
        <w:proofErr w:type="spellStart"/>
        <w:r w:rsidRPr="00E82397">
          <w:rPr>
            <w:rFonts w:ascii="Verdana" w:eastAsia="Times New Roman" w:hAnsi="Verdana" w:cs="Times New Roman"/>
            <w:color w:val="113399"/>
            <w:sz w:val="20"/>
            <w:szCs w:val="20"/>
            <w:lang w:val="en-US" w:eastAsia="sv-SE"/>
          </w:rPr>
          <w:t>Nethack</w:t>
        </w:r>
        <w:proofErr w:type="spellEnd"/>
      </w:hyperlink>
      <w:r w:rsidRPr="00E82397">
        <w:rPr>
          <w:rFonts w:ascii="Verdana" w:eastAsia="Times New Roman" w:hAnsi="Verdana" w:cs="Times New Roman"/>
          <w:color w:val="000000"/>
          <w:sz w:val="20"/>
          <w:szCs w:val="20"/>
          <w:lang w:val="en-US" w:eastAsia="sv-SE"/>
        </w:rPr>
        <w:t> is a classic internet game since long before we used to call it “the internet”. The idea of the game is to explore a randomly generated dungeon, collect stuff and use it to fight with other stuff (or not, which may be a better alternative in many cases). The original game is text-based and two-dimensional.</w:t>
      </w:r>
    </w:p>
    <w:p w:rsidR="00E82397" w:rsidRPr="00E82397" w:rsidRDefault="00E82397" w:rsidP="00E8239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sv-SE"/>
        </w:rPr>
      </w:pPr>
      <w:r w:rsidRPr="00E82397">
        <w:rPr>
          <w:rFonts w:ascii="Verdana" w:eastAsia="Times New Roman" w:hAnsi="Verdana" w:cs="Times New Roman"/>
          <w:color w:val="000000"/>
          <w:sz w:val="20"/>
          <w:szCs w:val="20"/>
          <w:lang w:val="en-US" w:eastAsia="sv-SE"/>
        </w:rPr>
        <w:t>In this adaptation of the game, there are some new avenues of functionality to explore:</w:t>
      </w:r>
    </w:p>
    <w:p w:rsidR="00E82397" w:rsidRPr="00E82397" w:rsidRDefault="00E82397" w:rsidP="00E823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sv-SE"/>
        </w:rPr>
      </w:pPr>
      <w:r w:rsidRPr="00E82397">
        <w:rPr>
          <w:rFonts w:ascii="Verdana" w:eastAsia="Times New Roman" w:hAnsi="Verdana" w:cs="Times New Roman"/>
          <w:color w:val="000000"/>
          <w:sz w:val="20"/>
          <w:szCs w:val="20"/>
          <w:lang w:val="en-US" w:eastAsia="sv-SE"/>
        </w:rPr>
        <w:t>You shall enable using Twitter to dynamically generate the map.</w:t>
      </w:r>
    </w:p>
    <w:p w:rsidR="00E82397" w:rsidRPr="00E82397" w:rsidRDefault="00E82397" w:rsidP="00E823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sv-SE"/>
        </w:rPr>
      </w:pPr>
      <w:r w:rsidRPr="00E82397">
        <w:rPr>
          <w:rFonts w:ascii="Verdana" w:eastAsia="Times New Roman" w:hAnsi="Verdana" w:cs="Times New Roman"/>
          <w:color w:val="000000"/>
          <w:sz w:val="20"/>
          <w:szCs w:val="20"/>
          <w:lang w:val="en-US" w:eastAsia="sv-SE"/>
        </w:rPr>
        <w:t>You may make the game 3D.</w:t>
      </w:r>
    </w:p>
    <w:p w:rsidR="00E82397" w:rsidRPr="00E82397" w:rsidRDefault="00E82397" w:rsidP="00E823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sv-SE"/>
        </w:rPr>
      </w:pPr>
      <w:r w:rsidRPr="00E82397">
        <w:rPr>
          <w:rFonts w:ascii="Verdana" w:eastAsia="Times New Roman" w:hAnsi="Verdana" w:cs="Times New Roman"/>
          <w:color w:val="000000"/>
          <w:sz w:val="20"/>
          <w:szCs w:val="20"/>
          <w:lang w:val="en-US" w:eastAsia="sv-SE"/>
        </w:rPr>
        <w:t xml:space="preserve">You may make the game dialogue-based rather than </w:t>
      </w:r>
      <w:proofErr w:type="spellStart"/>
      <w:r w:rsidRPr="00E82397">
        <w:rPr>
          <w:rFonts w:ascii="Verdana" w:eastAsia="Times New Roman" w:hAnsi="Verdana" w:cs="Times New Roman"/>
          <w:color w:val="000000"/>
          <w:sz w:val="20"/>
          <w:szCs w:val="20"/>
          <w:lang w:val="en-US" w:eastAsia="sv-SE"/>
        </w:rPr>
        <w:t>ascii</w:t>
      </w:r>
      <w:proofErr w:type="spellEnd"/>
      <w:r w:rsidRPr="00E82397">
        <w:rPr>
          <w:rFonts w:ascii="Verdana" w:eastAsia="Times New Roman" w:hAnsi="Verdana" w:cs="Times New Roman"/>
          <w:color w:val="000000"/>
          <w:sz w:val="20"/>
          <w:szCs w:val="20"/>
          <w:lang w:val="en-US" w:eastAsia="sv-SE"/>
        </w:rPr>
        <w:t>-graphics based.</w:t>
      </w:r>
    </w:p>
    <w:p w:rsidR="00E82397" w:rsidRPr="00E82397" w:rsidRDefault="00E82397" w:rsidP="00E823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sv-SE"/>
        </w:rPr>
      </w:pPr>
      <w:r w:rsidRPr="00E82397">
        <w:rPr>
          <w:rFonts w:ascii="Verdana" w:eastAsia="Times New Roman" w:hAnsi="Verdana" w:cs="Times New Roman"/>
          <w:color w:val="000000"/>
          <w:sz w:val="20"/>
          <w:szCs w:val="20"/>
          <w:lang w:val="en-US" w:eastAsia="sv-SE"/>
        </w:rPr>
        <w:t>You shall make a multi-player version of the game.</w:t>
      </w:r>
    </w:p>
    <w:p w:rsidR="00344818" w:rsidRPr="00344818" w:rsidRDefault="00D8490A" w:rsidP="00344818">
      <w:pPr>
        <w:rPr>
          <w:b/>
          <w:lang w:val="en-US"/>
        </w:rPr>
      </w:pPr>
      <w:r w:rsidRPr="00344818">
        <w:rPr>
          <w:b/>
          <w:lang w:val="en-US"/>
        </w:rPr>
        <w:t>Use Case Diagram</w:t>
      </w:r>
    </w:p>
    <w:p w:rsidR="00D8490A" w:rsidRPr="00344818" w:rsidRDefault="00D8490A" w:rsidP="00344818">
      <w:pPr>
        <w:rPr>
          <w:b/>
          <w:lang w:val="en-US"/>
        </w:rPr>
      </w:pPr>
      <w:r w:rsidRPr="00344818">
        <w:rPr>
          <w:b/>
          <w:lang w:val="en-US"/>
        </w:rPr>
        <w:t>Description of Actors</w:t>
      </w:r>
    </w:p>
    <w:p w:rsidR="00D8490A" w:rsidRPr="00344818" w:rsidRDefault="00D8490A" w:rsidP="00344818">
      <w:pPr>
        <w:rPr>
          <w:b/>
          <w:lang w:val="en-US"/>
        </w:rPr>
      </w:pPr>
      <w:r w:rsidRPr="00344818">
        <w:rPr>
          <w:b/>
          <w:lang w:val="en-US"/>
        </w:rPr>
        <w:t>High-Level Use Cases</w:t>
      </w:r>
    </w:p>
    <w:p w:rsidR="00D8490A" w:rsidRPr="00344818" w:rsidRDefault="00D8490A" w:rsidP="00344818">
      <w:pPr>
        <w:rPr>
          <w:b/>
          <w:lang w:val="en-US"/>
        </w:rPr>
      </w:pPr>
      <w:r w:rsidRPr="00344818">
        <w:rPr>
          <w:b/>
          <w:lang w:val="en-US"/>
        </w:rPr>
        <w:t>References</w:t>
      </w:r>
      <w:bookmarkStart w:id="0" w:name="_GoBack"/>
      <w:bookmarkEnd w:id="0"/>
    </w:p>
    <w:p w:rsidR="00D8490A" w:rsidRPr="00344818" w:rsidRDefault="00D8490A" w:rsidP="00344818">
      <w:pPr>
        <w:rPr>
          <w:lang w:val="en-US"/>
        </w:rPr>
      </w:pPr>
    </w:p>
    <w:sectPr w:rsidR="00D8490A" w:rsidRPr="00344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E57E2"/>
    <w:multiLevelType w:val="multilevel"/>
    <w:tmpl w:val="84E0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D60674"/>
    <w:multiLevelType w:val="multilevel"/>
    <w:tmpl w:val="C8482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341FE6"/>
    <w:multiLevelType w:val="multilevel"/>
    <w:tmpl w:val="C8482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3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3B"/>
    <w:rsid w:val="000C5AFE"/>
    <w:rsid w:val="00344818"/>
    <w:rsid w:val="005B1D3A"/>
    <w:rsid w:val="00637B3B"/>
    <w:rsid w:val="00D8490A"/>
    <w:rsid w:val="00E8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718C13-608B-42F5-B9B3-B9D0E1B3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490A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D8490A"/>
    <w:rPr>
      <w:rFonts w:eastAsiaTheme="minorEastAsia"/>
      <w:lang w:eastAsia="sv-SE"/>
    </w:rPr>
  </w:style>
  <w:style w:type="table" w:styleId="TableGrid">
    <w:name w:val="Table Grid"/>
    <w:basedOn w:val="TableNormal"/>
    <w:uiPriority w:val="39"/>
    <w:rsid w:val="00D84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49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2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semiHidden/>
    <w:unhideWhenUsed/>
    <w:rsid w:val="00E8239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82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ethack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FDFFDCDD</Template>
  <TotalTime>11</TotalTime>
  <Pages>2</Pages>
  <Words>162</Words>
  <Characters>861</Characters>
  <Application>Microsoft Office Word</Application>
  <DocSecurity>0</DocSecurity>
  <Lines>7</Lines>
  <Paragraphs>2</Paragraphs>
  <ScaleCrop>false</ScaleCrop>
  <Company>Blekinge Tekniska Högskola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LINDGREN</dc:creator>
  <cp:keywords/>
  <dc:description/>
  <cp:lastModifiedBy>TOBIAS FAST</cp:lastModifiedBy>
  <cp:revision>4</cp:revision>
  <dcterms:created xsi:type="dcterms:W3CDTF">2017-04-03T09:20:00Z</dcterms:created>
  <dcterms:modified xsi:type="dcterms:W3CDTF">2017-04-03T09:57:00Z</dcterms:modified>
</cp:coreProperties>
</file>